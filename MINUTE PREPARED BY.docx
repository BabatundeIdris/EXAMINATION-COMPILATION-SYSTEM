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szCs w:val="24"/>
        </w:rPr>
        <w:id w:val="-1290352585"/>
        <w:docPartObj>
          <w:docPartGallery w:val="Cover Pages"/>
          <w:docPartUnique/>
        </w:docPartObj>
      </w:sdtPr>
      <w:sdtEndPr/>
      <w:sdtContent>
        <w:p w:rsidR="00BF0B46" w:rsidRPr="00866237" w:rsidRDefault="00EC3329">
          <w:pPr>
            <w:pStyle w:val="NoSpacing"/>
            <w:rPr>
              <w:sz w:val="24"/>
              <w:szCs w:val="24"/>
            </w:rPr>
          </w:pPr>
          <w:r w:rsidRPr="00866237">
            <w:rPr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6405E5D" wp14:editId="7E70F44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B46" w:rsidRDefault="00CA04C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FD793D60F1BB4A5FAB23DC4B5AC631C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Group 8</w:t>
                                    </w:r>
                                  </w:sdtContent>
                                </w:sdt>
                                <w:r w:rsidR="00EC3329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1590C118A30F4CE1B12AE16B658FF4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Software Engineering</w:t>
                                    </w:r>
                                  </w:sdtContent>
                                </w:sdt>
                                <w:r w:rsidR="00EC3329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5BCD60BE688440DB9C9836C9901A742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14521">
                                      <w:t>March 7,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56405E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BF0B46" w:rsidRDefault="00EC332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FD793D60F1BB4A5FAB23DC4B5AC631C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Group 8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1590C118A30F4CE1B12AE16B658FF44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Software Engineering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5BCD60BE688440DB9C9836C9901A742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4521">
                                <w:t>March 7,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66237">
            <w:rPr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E57D6C7" wp14:editId="1AD776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B46" w:rsidRDefault="00CA04C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21">
                                      <w:t>Minutes Report</w:t>
                                    </w:r>
                                  </w:sdtContent>
                                </w:sdt>
                              </w:p>
                              <w:p w:rsidR="00BF0B46" w:rsidRDefault="00CA04C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48AE">
                                      <w:t>Past question  COMPIlation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4E57D6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BF0B46" w:rsidRDefault="0037162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21">
                                <w:t>Minutes Report</w:t>
                              </w:r>
                            </w:sdtContent>
                          </w:sdt>
                        </w:p>
                        <w:p w:rsidR="00BF0B46" w:rsidRDefault="0037162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48AE">
                                <w:t>Past question  COMPIlation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66237">
            <w:rPr>
              <w:noProof/>
              <w:sz w:val="24"/>
              <w:szCs w:val="24"/>
              <w:lang w:val="en-GB" w:eastAsia="en-GB"/>
            </w:rPr>
            <w:drawing>
              <wp:anchor distT="0" distB="0" distL="114300" distR="114300" simplePos="0" relativeHeight="251659264" behindDoc="1" locked="0" layoutInCell="1" allowOverlap="0" wp14:anchorId="56F2564C" wp14:editId="29E5793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323850" t="323850" r="323850" b="3238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F0B46" w:rsidRPr="00866237" w:rsidRDefault="00EC3329">
          <w:pPr>
            <w:rPr>
              <w:sz w:val="24"/>
              <w:szCs w:val="24"/>
            </w:rPr>
          </w:pPr>
          <w:r w:rsidRPr="00866237">
            <w:rPr>
              <w:sz w:val="24"/>
              <w:szCs w:val="24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714521" w:rsidRPr="00866237" w:rsidRDefault="00714521" w:rsidP="00DE1495">
      <w:pPr>
        <w:rPr>
          <w:sz w:val="24"/>
          <w:szCs w:val="24"/>
        </w:rPr>
      </w:pPr>
      <w:r w:rsidRPr="00866237">
        <w:rPr>
          <w:sz w:val="24"/>
          <w:szCs w:val="24"/>
        </w:rPr>
        <w:lastRenderedPageBreak/>
        <w:t xml:space="preserve">MINUTE PREPARED </w:t>
      </w:r>
      <w:r w:rsidR="00DE1495" w:rsidRPr="00866237">
        <w:rPr>
          <w:sz w:val="24"/>
          <w:szCs w:val="24"/>
        </w:rPr>
        <w:t>BY: Nwakanma</w:t>
      </w:r>
      <w:r w:rsidRPr="00866237">
        <w:rPr>
          <w:sz w:val="24"/>
          <w:szCs w:val="24"/>
        </w:rPr>
        <w:t xml:space="preserve"> Josephine Chinyere</w:t>
      </w:r>
    </w:p>
    <w:p w:rsidR="00714521" w:rsidRDefault="005140AF" w:rsidP="00482ED2">
      <w:pPr>
        <w:jc w:val="center"/>
        <w:rPr>
          <w:sz w:val="24"/>
          <w:szCs w:val="24"/>
        </w:rPr>
      </w:pPr>
      <w:r w:rsidRPr="00866237">
        <w:rPr>
          <w:sz w:val="24"/>
          <w:szCs w:val="24"/>
          <w:u w:val="single"/>
        </w:rPr>
        <w:t>OBJECTIVES</w:t>
      </w:r>
      <w:r>
        <w:rPr>
          <w:sz w:val="24"/>
          <w:szCs w:val="24"/>
        </w:rPr>
        <w:t>:</w:t>
      </w:r>
      <w:r w:rsidR="00A348AE">
        <w:rPr>
          <w:sz w:val="24"/>
          <w:szCs w:val="24"/>
        </w:rPr>
        <w:t xml:space="preserve"> </w:t>
      </w:r>
      <w:r>
        <w:rPr>
          <w:sz w:val="24"/>
          <w:szCs w:val="24"/>
        </w:rPr>
        <w:t>Discussion on</w:t>
      </w:r>
      <w:r w:rsidR="00A348AE">
        <w:rPr>
          <w:sz w:val="24"/>
          <w:szCs w:val="24"/>
        </w:rPr>
        <w:t xml:space="preserve"> a way forward in betterment of our system </w:t>
      </w:r>
    </w:p>
    <w:p w:rsidR="00A348AE" w:rsidRPr="00866237" w:rsidRDefault="00A348AE" w:rsidP="00A348A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New ideas and possible solutions to </w:t>
      </w:r>
      <w:r w:rsidR="00FE5A46">
        <w:rPr>
          <w:sz w:val="24"/>
          <w:szCs w:val="24"/>
        </w:rPr>
        <w:t xml:space="preserve">solve problems encountered during previous meeting </w:t>
      </w:r>
    </w:p>
    <w:p w:rsidR="00714521" w:rsidRPr="00866237" w:rsidRDefault="00714521" w:rsidP="00714521">
      <w:pPr>
        <w:jc w:val="center"/>
        <w:rPr>
          <w:sz w:val="24"/>
          <w:szCs w:val="24"/>
          <w:u w:val="single"/>
        </w:rPr>
      </w:pPr>
    </w:p>
    <w:p w:rsidR="00CA04C9" w:rsidRDefault="00714521" w:rsidP="00CA04C9">
      <w:pPr>
        <w:rPr>
          <w:sz w:val="24"/>
          <w:szCs w:val="24"/>
        </w:rPr>
      </w:pPr>
      <w:r w:rsidRPr="00CA04C9">
        <w:rPr>
          <w:sz w:val="24"/>
          <w:szCs w:val="24"/>
        </w:rPr>
        <w:t xml:space="preserve">MEMBERS PRESENT </w:t>
      </w:r>
      <w:r w:rsidR="00DE1495" w:rsidRPr="00CA04C9">
        <w:rPr>
          <w:sz w:val="24"/>
          <w:szCs w:val="24"/>
        </w:rPr>
        <w:t xml:space="preserve">ARE: </w:t>
      </w:r>
    </w:p>
    <w:p w:rsidR="00CA04C9" w:rsidRPr="00CA04C9" w:rsidRDefault="00CA04C9" w:rsidP="00CA04C9">
      <w:pPr>
        <w:rPr>
          <w:sz w:val="24"/>
          <w:szCs w:val="24"/>
        </w:rPr>
      </w:pPr>
      <w:r w:rsidRPr="00CA04C9">
        <w:rPr>
          <w:sz w:val="24"/>
          <w:szCs w:val="24"/>
        </w:rPr>
        <w:t>BABATUNDE ADE IDRIS             215CS01003234</w:t>
      </w:r>
    </w:p>
    <w:p w:rsidR="00CA04C9" w:rsidRPr="00CA04C9" w:rsidRDefault="00CA04C9" w:rsidP="00CA04C9">
      <w:pPr>
        <w:rPr>
          <w:sz w:val="24"/>
          <w:szCs w:val="24"/>
        </w:rPr>
      </w:pPr>
      <w:r w:rsidRPr="00CA04C9">
        <w:rPr>
          <w:sz w:val="24"/>
          <w:szCs w:val="24"/>
        </w:rPr>
        <w:t>ANTWI GYAMFI EMMANUEL    25IT01002664</w:t>
      </w:r>
    </w:p>
    <w:p w:rsidR="00CA04C9" w:rsidRPr="00CA04C9" w:rsidRDefault="00CA04C9" w:rsidP="00CA04C9">
      <w:pPr>
        <w:rPr>
          <w:sz w:val="24"/>
          <w:szCs w:val="24"/>
        </w:rPr>
      </w:pPr>
      <w:proofErr w:type="gramStart"/>
      <w:r w:rsidRPr="00CA04C9">
        <w:rPr>
          <w:sz w:val="24"/>
          <w:szCs w:val="24"/>
        </w:rPr>
        <w:t>NWAKANMA  JOSEPHINE</w:t>
      </w:r>
      <w:proofErr w:type="gramEnd"/>
      <w:r w:rsidRPr="00CA04C9">
        <w:rPr>
          <w:sz w:val="24"/>
          <w:szCs w:val="24"/>
        </w:rPr>
        <w:t xml:space="preserve">           215EI01003108</w:t>
      </w:r>
    </w:p>
    <w:p w:rsidR="00CA04C9" w:rsidRPr="00CA04C9" w:rsidRDefault="00CA04C9" w:rsidP="00CA04C9">
      <w:pPr>
        <w:rPr>
          <w:sz w:val="24"/>
          <w:szCs w:val="24"/>
        </w:rPr>
      </w:pPr>
      <w:r w:rsidRPr="00CA04C9">
        <w:rPr>
          <w:sz w:val="24"/>
          <w:szCs w:val="24"/>
        </w:rPr>
        <w:t xml:space="preserve"> EMMANUEL ACKAH                     216BE02004191                                   </w:t>
      </w:r>
    </w:p>
    <w:p w:rsidR="00866237" w:rsidRPr="00866237" w:rsidRDefault="00CA04C9" w:rsidP="00CA04C9">
      <w:pPr>
        <w:rPr>
          <w:sz w:val="24"/>
          <w:szCs w:val="24"/>
        </w:rPr>
      </w:pPr>
      <w:r w:rsidRPr="00CA04C9">
        <w:rPr>
          <w:sz w:val="24"/>
          <w:szCs w:val="24"/>
        </w:rPr>
        <w:t>ADZOKATSE ELIAS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A04C9">
        <w:rPr>
          <w:sz w:val="24"/>
          <w:szCs w:val="24"/>
        </w:rPr>
        <w:t>215CS01003189</w:t>
      </w:r>
    </w:p>
    <w:p w:rsidR="00830922" w:rsidRPr="00FE5A46" w:rsidRDefault="00866237" w:rsidP="00FE5A46">
      <w:pPr>
        <w:rPr>
          <w:sz w:val="24"/>
          <w:szCs w:val="24"/>
        </w:rPr>
      </w:pPr>
      <w:r w:rsidRPr="00866237">
        <w:rPr>
          <w:sz w:val="24"/>
          <w:szCs w:val="24"/>
        </w:rPr>
        <w:t xml:space="preserve">            Opening prayer </w:t>
      </w:r>
    </w:p>
    <w:p w:rsidR="00830922" w:rsidRPr="00866237" w:rsidRDefault="00830922" w:rsidP="00830922">
      <w:pPr>
        <w:pStyle w:val="ListParagraph"/>
        <w:rPr>
          <w:sz w:val="24"/>
          <w:szCs w:val="24"/>
        </w:rPr>
      </w:pPr>
      <w:r w:rsidRPr="00866237">
        <w:rPr>
          <w:sz w:val="24"/>
          <w:szCs w:val="24"/>
        </w:rPr>
        <w:t>No</w:t>
      </w:r>
      <w:r w:rsidR="00FE5A46">
        <w:rPr>
          <w:sz w:val="24"/>
          <w:szCs w:val="24"/>
        </w:rPr>
        <w:t>te: all group members to confirm</w:t>
      </w:r>
      <w:r w:rsidRPr="00866237">
        <w:rPr>
          <w:sz w:val="24"/>
          <w:szCs w:val="24"/>
        </w:rPr>
        <w:t xml:space="preserve"> the previous correction made on the project </w:t>
      </w:r>
    </w:p>
    <w:p w:rsidR="00866237" w:rsidRPr="00866237" w:rsidRDefault="00866237" w:rsidP="00866237">
      <w:pPr>
        <w:pStyle w:val="ListParagraph"/>
        <w:ind w:left="360"/>
        <w:rPr>
          <w:sz w:val="24"/>
          <w:szCs w:val="24"/>
        </w:rPr>
      </w:pPr>
    </w:p>
    <w:p w:rsidR="00DE1495" w:rsidRPr="00866237" w:rsidRDefault="00482ED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  <w:u w:val="single"/>
        </w:rPr>
        <w:t>OBJECTIVES</w:t>
      </w:r>
      <w:r w:rsidR="00215734" w:rsidRPr="00866237">
        <w:rPr>
          <w:sz w:val="24"/>
          <w:szCs w:val="24"/>
        </w:rPr>
        <w:t>:</w:t>
      </w:r>
      <w:r w:rsidR="00DE1495" w:rsidRPr="00866237">
        <w:rPr>
          <w:sz w:val="24"/>
          <w:szCs w:val="24"/>
        </w:rPr>
        <w:t xml:space="preserve"> making researches on how to </w:t>
      </w:r>
      <w:r w:rsidR="00FE5A46">
        <w:rPr>
          <w:sz w:val="24"/>
          <w:szCs w:val="24"/>
        </w:rPr>
        <w:t>implement CBT</w:t>
      </w:r>
      <w:r w:rsidR="00DE1495" w:rsidRPr="00866237">
        <w:rPr>
          <w:sz w:val="24"/>
          <w:szCs w:val="24"/>
        </w:rPr>
        <w:t xml:space="preserve"> and correction </w:t>
      </w:r>
      <w:r w:rsidR="00215734" w:rsidRPr="00866237">
        <w:rPr>
          <w:sz w:val="24"/>
          <w:szCs w:val="24"/>
        </w:rPr>
        <w:t>of project</w:t>
      </w:r>
      <w:r w:rsidR="00DE1495" w:rsidRPr="00866237">
        <w:rPr>
          <w:sz w:val="24"/>
          <w:szCs w:val="24"/>
        </w:rPr>
        <w:t xml:space="preserve"> documentation errors</w:t>
      </w:r>
      <w:r w:rsidR="00830922" w:rsidRPr="00866237">
        <w:rPr>
          <w:sz w:val="24"/>
          <w:szCs w:val="24"/>
        </w:rPr>
        <w:t>.</w:t>
      </w:r>
    </w:p>
    <w:p w:rsidR="00830922" w:rsidRPr="00866237" w:rsidRDefault="00830922" w:rsidP="00830922">
      <w:pPr>
        <w:pStyle w:val="ListParagraph"/>
        <w:ind w:left="360"/>
        <w:rPr>
          <w:sz w:val="24"/>
          <w:szCs w:val="24"/>
        </w:rPr>
      </w:pPr>
    </w:p>
    <w:p w:rsidR="00830922" w:rsidRDefault="00DE1495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>Adding suggestion</w:t>
      </w:r>
      <w:r w:rsidR="00830922" w:rsidRPr="00866237">
        <w:rPr>
          <w:sz w:val="24"/>
          <w:szCs w:val="24"/>
        </w:rPr>
        <w:t>s</w:t>
      </w:r>
      <w:r w:rsidRPr="00866237">
        <w:rPr>
          <w:sz w:val="24"/>
          <w:szCs w:val="24"/>
        </w:rPr>
        <w:t xml:space="preserve"> by the lecturer </w:t>
      </w:r>
      <w:r w:rsidR="00215734" w:rsidRPr="00866237">
        <w:rPr>
          <w:sz w:val="24"/>
          <w:szCs w:val="24"/>
        </w:rPr>
        <w:t>(CBT)</w:t>
      </w:r>
    </w:p>
    <w:p w:rsidR="00FE5A46" w:rsidRPr="00FE5A46" w:rsidRDefault="00FE5A46" w:rsidP="00FE5A46">
      <w:pPr>
        <w:pStyle w:val="ListParagraph"/>
        <w:rPr>
          <w:sz w:val="24"/>
          <w:szCs w:val="24"/>
        </w:rPr>
      </w:pPr>
    </w:p>
    <w:p w:rsidR="00FE5A46" w:rsidRPr="00FE5A46" w:rsidRDefault="00FE5A46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830922" w:rsidRPr="00866237" w:rsidRDefault="0083092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Installation of the software. </w:t>
      </w:r>
    </w:p>
    <w:p w:rsidR="00830922" w:rsidRPr="00866237" w:rsidRDefault="00830922" w:rsidP="00830922">
      <w:pPr>
        <w:pStyle w:val="ListParagraph"/>
        <w:ind w:left="360"/>
        <w:rPr>
          <w:sz w:val="24"/>
          <w:szCs w:val="24"/>
        </w:rPr>
      </w:pPr>
    </w:p>
    <w:p w:rsidR="00830922" w:rsidRPr="00866237" w:rsidRDefault="00830922" w:rsidP="008309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Logging in and creating </w:t>
      </w:r>
      <w:r w:rsidR="005140AF">
        <w:rPr>
          <w:sz w:val="24"/>
          <w:szCs w:val="24"/>
        </w:rPr>
        <w:t>GitHub</w:t>
      </w:r>
      <w:r w:rsidR="00FE5A46">
        <w:rPr>
          <w:sz w:val="24"/>
          <w:szCs w:val="24"/>
        </w:rPr>
        <w:t xml:space="preserve"> group</w:t>
      </w:r>
      <w:r w:rsidRPr="00866237">
        <w:rPr>
          <w:sz w:val="24"/>
          <w:szCs w:val="24"/>
        </w:rPr>
        <w:t>.</w:t>
      </w:r>
    </w:p>
    <w:p w:rsidR="00866237" w:rsidRPr="00866237" w:rsidRDefault="00866237" w:rsidP="00866237">
      <w:pPr>
        <w:pStyle w:val="ListParagraph"/>
        <w:rPr>
          <w:sz w:val="24"/>
          <w:szCs w:val="24"/>
        </w:rPr>
      </w:pPr>
    </w:p>
    <w:p w:rsidR="00866237" w:rsidRDefault="00866237" w:rsidP="008662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Discussions:  how to implement CBT, ways to go about it </w:t>
      </w:r>
      <w:r>
        <w:rPr>
          <w:sz w:val="24"/>
          <w:szCs w:val="24"/>
        </w:rPr>
        <w:t>and reading documents about it</w:t>
      </w:r>
    </w:p>
    <w:p w:rsidR="00866237" w:rsidRPr="00866237" w:rsidRDefault="00866237" w:rsidP="00866237">
      <w:pPr>
        <w:pStyle w:val="ListParagraph"/>
        <w:rPr>
          <w:sz w:val="24"/>
          <w:szCs w:val="24"/>
        </w:rPr>
      </w:pPr>
    </w:p>
    <w:p w:rsidR="00FE5A46" w:rsidRDefault="00866237" w:rsidP="008662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6237">
        <w:rPr>
          <w:sz w:val="24"/>
          <w:szCs w:val="24"/>
        </w:rPr>
        <w:t xml:space="preserve"> Watching YouTube videos on how to implement it   </w:t>
      </w:r>
    </w:p>
    <w:p w:rsidR="00FE5A46" w:rsidRPr="00FE5A46" w:rsidRDefault="00FE5A46" w:rsidP="00FE5A46">
      <w:pPr>
        <w:pStyle w:val="ListParagraph"/>
        <w:rPr>
          <w:sz w:val="24"/>
          <w:szCs w:val="24"/>
        </w:rPr>
      </w:pPr>
    </w:p>
    <w:p w:rsidR="00866237" w:rsidRPr="00FE5A46" w:rsidRDefault="00FE5A46" w:rsidP="00FE5A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Adding CBT to our system</w:t>
      </w:r>
    </w:p>
    <w:p w:rsidR="00866237" w:rsidRDefault="00866237" w:rsidP="00866237">
      <w:pPr>
        <w:pStyle w:val="ListParagraph"/>
        <w:ind w:left="360"/>
        <w:rPr>
          <w:sz w:val="24"/>
          <w:szCs w:val="24"/>
        </w:rPr>
      </w:pPr>
    </w:p>
    <w:p w:rsidR="00830922" w:rsidRPr="00866237" w:rsidRDefault="00866237" w:rsidP="008662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Closing prayer: Emmanuel </w:t>
      </w:r>
      <w:r w:rsidR="00830922" w:rsidRPr="00866237">
        <w:rPr>
          <w:sz w:val="24"/>
          <w:szCs w:val="24"/>
        </w:rPr>
        <w:t xml:space="preserve"> </w:t>
      </w:r>
      <w:r w:rsidR="00CA04C9">
        <w:rPr>
          <w:sz w:val="24"/>
          <w:szCs w:val="24"/>
        </w:rPr>
        <w:t>Gyamfi</w:t>
      </w:r>
      <w:bookmarkStart w:id="5" w:name="_GoBack"/>
      <w:bookmarkEnd w:id="5"/>
    </w:p>
    <w:p w:rsidR="00FE5A46" w:rsidRPr="00FE5A46" w:rsidRDefault="00FE5A46" w:rsidP="000C46D7">
      <w:pPr>
        <w:pStyle w:val="ListParagraph"/>
        <w:ind w:left="360"/>
        <w:rPr>
          <w:sz w:val="24"/>
          <w:szCs w:val="24"/>
        </w:rPr>
      </w:pPr>
    </w:p>
    <w:sectPr w:rsidR="00FE5A46" w:rsidRPr="00FE5A46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07" w:rsidRDefault="007F5607">
      <w:pPr>
        <w:spacing w:before="0" w:after="0" w:line="240" w:lineRule="auto"/>
      </w:pPr>
      <w:r>
        <w:separator/>
      </w:r>
    </w:p>
  </w:endnote>
  <w:endnote w:type="continuationSeparator" w:id="0">
    <w:p w:rsidR="007F5607" w:rsidRDefault="007F5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46" w:rsidRDefault="00EC332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A04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07" w:rsidRDefault="007F5607">
      <w:pPr>
        <w:spacing w:before="0" w:after="0" w:line="240" w:lineRule="auto"/>
      </w:pPr>
      <w:r>
        <w:separator/>
      </w:r>
    </w:p>
  </w:footnote>
  <w:footnote w:type="continuationSeparator" w:id="0">
    <w:p w:rsidR="007F5607" w:rsidRDefault="007F56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3A0A5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8E7A29"/>
    <w:multiLevelType w:val="hybridMultilevel"/>
    <w:tmpl w:val="B378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3E"/>
    <w:rsid w:val="000C46D7"/>
    <w:rsid w:val="000E7D3E"/>
    <w:rsid w:val="00215734"/>
    <w:rsid w:val="0037162C"/>
    <w:rsid w:val="003832ED"/>
    <w:rsid w:val="00482ED2"/>
    <w:rsid w:val="005140AF"/>
    <w:rsid w:val="00714521"/>
    <w:rsid w:val="00782E33"/>
    <w:rsid w:val="007F5607"/>
    <w:rsid w:val="00830922"/>
    <w:rsid w:val="00866237"/>
    <w:rsid w:val="00A348AE"/>
    <w:rsid w:val="00A80345"/>
    <w:rsid w:val="00BF0B46"/>
    <w:rsid w:val="00CA04C9"/>
    <w:rsid w:val="00DE1495"/>
    <w:rsid w:val="00EC3329"/>
    <w:rsid w:val="00EC4AFC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482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48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793D60F1BB4A5FAB23DC4B5AC63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9EF0-A352-4AF7-BD6E-52C93801FFB8}"/>
      </w:docPartPr>
      <w:docPartBody>
        <w:p w:rsidR="00CA689D" w:rsidRDefault="00362028">
          <w:pPr>
            <w:pStyle w:val="FD793D60F1BB4A5FAB23DC4B5AC631CA"/>
          </w:pPr>
          <w:r>
            <w:t>[Name]</w:t>
          </w:r>
        </w:p>
      </w:docPartBody>
    </w:docPart>
    <w:docPart>
      <w:docPartPr>
        <w:name w:val="1590C118A30F4CE1B12AE16B658FF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B393-3C22-403B-B717-FECF251CAF6A}"/>
      </w:docPartPr>
      <w:docPartBody>
        <w:p w:rsidR="00CA689D" w:rsidRDefault="00362028">
          <w:pPr>
            <w:pStyle w:val="1590C118A30F4CE1B12AE16B658FF446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28"/>
    <w:rsid w:val="00362028"/>
    <w:rsid w:val="0060250B"/>
    <w:rsid w:val="00830297"/>
    <w:rsid w:val="00C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F81BD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6D91A1E167824E8091A3D7C43CCAB882">
    <w:name w:val="6D91A1E167824E8091A3D7C43CCAB882"/>
  </w:style>
  <w:style w:type="paragraph" w:customStyle="1" w:styleId="FD793D60F1BB4A5FAB23DC4B5AC631CA">
    <w:name w:val="FD793D60F1BB4A5FAB23DC4B5AC631CA"/>
  </w:style>
  <w:style w:type="paragraph" w:customStyle="1" w:styleId="1590C118A30F4CE1B12AE16B658FF446">
    <w:name w:val="1590C118A30F4CE1B12AE16B658FF446"/>
  </w:style>
  <w:style w:type="paragraph" w:customStyle="1" w:styleId="5BCD60BE688440DB9C9836C9901A7420">
    <w:name w:val="5BCD60BE688440DB9C9836C9901A7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F81BD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6D91A1E167824E8091A3D7C43CCAB882">
    <w:name w:val="6D91A1E167824E8091A3D7C43CCAB882"/>
  </w:style>
  <w:style w:type="paragraph" w:customStyle="1" w:styleId="FD793D60F1BB4A5FAB23DC4B5AC631CA">
    <w:name w:val="FD793D60F1BB4A5FAB23DC4B5AC631CA"/>
  </w:style>
  <w:style w:type="paragraph" w:customStyle="1" w:styleId="1590C118A30F4CE1B12AE16B658FF446">
    <w:name w:val="1590C118A30F4CE1B12AE16B658FF446"/>
  </w:style>
  <w:style w:type="paragraph" w:customStyle="1" w:styleId="5BCD60BE688440DB9C9836C9901A7420">
    <w:name w:val="5BCD60BE688440DB9C9836C9901A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9B1C1-9D38-43D3-AEC1-FCB12305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</TotalTime>
  <Pages>3</Pages>
  <Words>150</Words>
  <Characters>857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Report</vt:lpstr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Report</dc:title>
  <dc:subject>Past question  COMPIlation system</dc:subject>
  <dc:creator>Group 8</dc:creator>
  <cp:keywords>Software Engineering</cp:keywords>
  <cp:lastModifiedBy>Emmanuel Ackah</cp:lastModifiedBy>
  <cp:revision>2</cp:revision>
  <dcterms:created xsi:type="dcterms:W3CDTF">2017-03-30T12:39:00Z</dcterms:created>
  <dcterms:modified xsi:type="dcterms:W3CDTF">2017-03-30T12:39:00Z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